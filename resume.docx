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C98" w:rsidRDefault="008D2AD7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4C1E137844B147078A576DC30D59DB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0664F" w:rsidRPr="002363FC">
            <w:t>Courtney Thurston</w:t>
          </w:r>
        </w:sdtContent>
      </w:sdt>
    </w:p>
    <w:p w:rsidR="00801C98" w:rsidRDefault="00927AA0">
      <w:sdt>
        <w:sdtPr>
          <w:alias w:val="Address"/>
          <w:tag w:val=""/>
          <w:id w:val="-593780209"/>
          <w:placeholder>
            <w:docPart w:val="CC80BC10B53442D8BEEAA76F9E05589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007A19">
            <w:t>[ADDRESS REDACTED FOR ONLINE]</w:t>
          </w:r>
        </w:sdtContent>
      </w:sdt>
      <w:r w:rsidR="008D2AD7">
        <w:t> | </w:t>
      </w:r>
      <w:sdt>
        <w:sdtPr>
          <w:alias w:val="Telephone"/>
          <w:tag w:val=""/>
          <w:id w:val="-1416317146"/>
          <w:placeholder>
            <w:docPart w:val="7F34A722B232467882B945783F0C157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007A19">
            <w:t>[PHONE REDACTED FOR ONLINE]</w:t>
          </w:r>
        </w:sdtContent>
      </w:sdt>
      <w:r w:rsidR="008D2AD7">
        <w:t> | </w:t>
      </w:r>
      <w:sdt>
        <w:sdtPr>
          <w:alias w:val="Email"/>
          <w:tag w:val=""/>
          <w:id w:val="-391963670"/>
          <w:placeholder>
            <w:docPart w:val="7E204C02512D4F3586624654547B9925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70664F">
            <w:t>thurscon@gmail.com</w:t>
          </w:r>
        </w:sdtContent>
      </w:sdt>
    </w:p>
    <w:p w:rsidR="00801C98" w:rsidRDefault="008D2AD7">
      <w:pPr>
        <w:pStyle w:val="SectionHeading"/>
        <w:spacing w:before="720"/>
      </w:pPr>
      <w:r>
        <w:t>Objective</w:t>
      </w:r>
    </w:p>
    <w:p w:rsidR="0070664F" w:rsidRDefault="0070664F" w:rsidP="0070664F">
      <w:pPr>
        <w:pStyle w:val="ListBullet"/>
      </w:pPr>
      <w:r>
        <w:t>Contribute</w:t>
      </w:r>
      <w:r w:rsidRPr="0070664F">
        <w:t xml:space="preserve"> meaningfully to STREAM (science, technology, research, engineering and mathematics)</w:t>
      </w:r>
      <w:r w:rsidR="007C7E33">
        <w:t xml:space="preserve"> projects </w:t>
      </w:r>
      <w:r w:rsidRPr="0070664F">
        <w:t xml:space="preserve">and education-related </w:t>
      </w:r>
      <w:r w:rsidR="007C7E33">
        <w:t>initiatives</w:t>
      </w:r>
      <w:r w:rsidRPr="0070664F">
        <w:t>.</w:t>
      </w:r>
    </w:p>
    <w:p w:rsidR="0070664F" w:rsidRPr="0070664F" w:rsidRDefault="0070664F" w:rsidP="0070664F">
      <w:pPr>
        <w:pStyle w:val="ListBullet"/>
      </w:pPr>
      <w:r>
        <w:t>Improve</w:t>
      </w:r>
      <w:r w:rsidRPr="0070664F">
        <w:t xml:space="preserve"> the accessibility of education and </w:t>
      </w:r>
      <w:r w:rsidR="00B15604">
        <w:t>information</w:t>
      </w:r>
      <w:r w:rsidRPr="0070664F">
        <w:t>.</w:t>
      </w:r>
    </w:p>
    <w:p w:rsidR="00801C98" w:rsidRDefault="007C7E33" w:rsidP="0070664F">
      <w:pPr>
        <w:pStyle w:val="ListBullet"/>
      </w:pPr>
      <w:r>
        <w:t>Work to f</w:t>
      </w:r>
      <w:r w:rsidR="0070664F">
        <w:t>oster more positive, open, and inclusive learning spaces both online</w:t>
      </w:r>
      <w:r>
        <w:t xml:space="preserve"> and off.</w:t>
      </w:r>
    </w:p>
    <w:p w:rsidR="00801C98" w:rsidRDefault="008D2AD7">
      <w:pPr>
        <w:pStyle w:val="SectionHeading"/>
      </w:pPr>
      <w:r>
        <w:t>Education</w:t>
      </w:r>
    </w:p>
    <w:p w:rsidR="00801C98" w:rsidRDefault="00027C6B" w:rsidP="0070664F">
      <w:pPr>
        <w:pStyle w:val="Subsection"/>
        <w:spacing w:before="100"/>
      </w:pPr>
      <w:r>
        <w:t>Science &amp; Technology Special</w:t>
      </w:r>
      <w:r w:rsidR="0070664F">
        <w:t>ty Academy</w:t>
      </w:r>
      <w:r w:rsidR="008D2AD7">
        <w:t> | </w:t>
      </w:r>
      <w:r w:rsidR="0070664F">
        <w:t>2010-2015</w:t>
      </w:r>
      <w:r w:rsidR="008D2AD7">
        <w:t> | </w:t>
      </w:r>
      <w:r w:rsidR="0070664F">
        <w:t>Commonwealth Connections Academy</w:t>
      </w:r>
    </w:p>
    <w:p w:rsidR="0070664F" w:rsidRDefault="0070664F" w:rsidP="0070664F">
      <w:pPr>
        <w:pStyle w:val="ListBullet"/>
      </w:pPr>
      <w:r>
        <w:t>Related coursework: AP Physics, AP Statistics, AP Microeconomics, AP Macroeconomics, AP English Language &amp; Composition, AP Psychology, AP United States Government, AP Computer Science, AP Calculus AB</w:t>
      </w:r>
      <w:r w:rsidR="009E5786">
        <w:t>.</w:t>
      </w:r>
    </w:p>
    <w:p w:rsidR="00801C98" w:rsidRDefault="0070664F" w:rsidP="0070664F">
      <w:pPr>
        <w:pStyle w:val="ListBullet"/>
      </w:pPr>
      <w:r>
        <w:t>Independent</w:t>
      </w:r>
      <w:r w:rsidR="008D2AD7">
        <w:t xml:space="preserve"> coursework: </w:t>
      </w:r>
      <w:r w:rsidR="002363FC">
        <w:t xml:space="preserve">Various classes on the massively open online course platforms </w:t>
      </w:r>
      <w:proofErr w:type="spellStart"/>
      <w:r w:rsidR="002363FC">
        <w:t>EdX</w:t>
      </w:r>
      <w:proofErr w:type="spellEnd"/>
      <w:r w:rsidR="002363FC">
        <w:t xml:space="preserve"> and </w:t>
      </w:r>
      <w:proofErr w:type="spellStart"/>
      <w:r w:rsidR="002363FC">
        <w:t>Coursera</w:t>
      </w:r>
      <w:proofErr w:type="spellEnd"/>
      <w:r w:rsidR="002363FC">
        <w:t>.</w:t>
      </w:r>
      <w:r>
        <w:t xml:space="preserve"> </w:t>
      </w:r>
      <w:r w:rsidR="002363FC">
        <w:t>Full list available upon request.</w:t>
      </w:r>
    </w:p>
    <w:p w:rsidR="002363FC" w:rsidRDefault="002363FC" w:rsidP="002363FC">
      <w:pPr>
        <w:pStyle w:val="ListBullet"/>
      </w:pPr>
      <w:r>
        <w:t xml:space="preserve">Projects: Team Lead for the CCA Innovators, the Real World Design Challenge (September 2011 – Present). Lead Programmer for </w:t>
      </w:r>
      <w:proofErr w:type="spellStart"/>
      <w:r>
        <w:t>Robotron</w:t>
      </w:r>
      <w:proofErr w:type="spellEnd"/>
      <w:r>
        <w:t xml:space="preserve"> Robotics, First Lego League (Septemb</w:t>
      </w:r>
      <w:r w:rsidR="00B15604">
        <w:t xml:space="preserve">er 2010 – January 2013). Full list of </w:t>
      </w:r>
      <w:r w:rsidR="00106DD2">
        <w:t xml:space="preserve">related </w:t>
      </w:r>
      <w:r w:rsidR="00B15604">
        <w:t>awards and honors available upon request.</w:t>
      </w:r>
    </w:p>
    <w:p w:rsidR="00801C98" w:rsidRDefault="0070664F">
      <w:pPr>
        <w:pStyle w:val="SectionHeading"/>
      </w:pPr>
      <w:r>
        <w:t>Skills, Interests, and</w:t>
      </w:r>
      <w:r w:rsidR="008D2AD7">
        <w:t xml:space="preserve"> Abilities</w:t>
      </w:r>
    </w:p>
    <w:p w:rsidR="00801C98" w:rsidRDefault="0070664F" w:rsidP="0070664F">
      <w:pPr>
        <w:pStyle w:val="ListBullet"/>
      </w:pPr>
      <w:r w:rsidRPr="0070664F">
        <w:t>Java,</w:t>
      </w:r>
      <w:r w:rsidR="00800D5D">
        <w:t xml:space="preserve"> </w:t>
      </w:r>
      <w:proofErr w:type="spellStart"/>
      <w:r w:rsidR="00800D5D">
        <w:t>Javascript</w:t>
      </w:r>
      <w:proofErr w:type="spellEnd"/>
      <w:r w:rsidR="00800D5D">
        <w:t>,</w:t>
      </w:r>
      <w:r w:rsidRPr="0070664F">
        <w:t xml:space="preserve"> </w:t>
      </w:r>
      <w:proofErr w:type="spellStart"/>
      <w:r w:rsidRPr="0070664F">
        <w:t>jQuery</w:t>
      </w:r>
      <w:proofErr w:type="spellEnd"/>
      <w:r w:rsidRPr="0070664F">
        <w:t>, Ruby, Python, C#</w:t>
      </w:r>
      <w:r>
        <w:t>,</w:t>
      </w:r>
      <w:r w:rsidRPr="0070664F">
        <w:t xml:space="preserve"> Robotics, Public Speaking, </w:t>
      </w:r>
      <w:r w:rsidR="00411015" w:rsidRPr="0070664F">
        <w:t xml:space="preserve">Aircraft Design, </w:t>
      </w:r>
      <w:proofErr w:type="spellStart"/>
      <w:r w:rsidRPr="0070664F">
        <w:t>OpenSource</w:t>
      </w:r>
      <w:proofErr w:type="spellEnd"/>
      <w:r w:rsidRPr="0070664F">
        <w:t xml:space="preserve">, Technical Documentation, Product Management, Systems Engineering, Community Outreach, Agile </w:t>
      </w:r>
      <w:r w:rsidR="002363FC" w:rsidRPr="0070664F">
        <w:t>Methodologies</w:t>
      </w:r>
      <w:r w:rsidRPr="0070664F">
        <w:t xml:space="preserve">, </w:t>
      </w:r>
      <w:proofErr w:type="spellStart"/>
      <w:r w:rsidRPr="0070664F">
        <w:t>Matlab</w:t>
      </w:r>
      <w:proofErr w:type="spellEnd"/>
      <w:r w:rsidRPr="0070664F">
        <w:t xml:space="preserve">, </w:t>
      </w:r>
      <w:proofErr w:type="spellStart"/>
      <w:r w:rsidRPr="0070664F">
        <w:t>Mathematica</w:t>
      </w:r>
      <w:proofErr w:type="spellEnd"/>
      <w:r w:rsidRPr="0070664F">
        <w:t xml:space="preserve">, </w:t>
      </w:r>
      <w:proofErr w:type="spellStart"/>
      <w:r w:rsidRPr="0070664F">
        <w:t>Astropy</w:t>
      </w:r>
      <w:proofErr w:type="spellEnd"/>
      <w:r w:rsidRPr="0070664F">
        <w:t xml:space="preserve">, </w:t>
      </w:r>
      <w:proofErr w:type="spellStart"/>
      <w:r w:rsidRPr="0070664F">
        <w:t>SciPy</w:t>
      </w:r>
      <w:proofErr w:type="spellEnd"/>
      <w:r w:rsidRPr="0070664F">
        <w:t xml:space="preserve">, </w:t>
      </w:r>
      <w:proofErr w:type="spellStart"/>
      <w:r w:rsidRPr="0070664F">
        <w:t>NumPy</w:t>
      </w:r>
      <w:proofErr w:type="spellEnd"/>
      <w:r w:rsidR="00411015">
        <w:t>.</w:t>
      </w:r>
    </w:p>
    <w:p w:rsidR="00801C98" w:rsidRDefault="008D2AD7">
      <w:pPr>
        <w:pStyle w:val="SectionHeading"/>
      </w:pPr>
      <w:r>
        <w:t>Experience</w:t>
      </w:r>
    </w:p>
    <w:p w:rsidR="00801C98" w:rsidRDefault="0070664F">
      <w:pPr>
        <w:pStyle w:val="Subsection"/>
        <w:spacing w:before="100"/>
      </w:pPr>
      <w:r>
        <w:t>research &amp; social media intern</w:t>
      </w:r>
      <w:r w:rsidR="008D2AD7">
        <w:t> | </w:t>
      </w:r>
      <w:r>
        <w:t>The World affairs council of Harrisburg</w:t>
      </w:r>
      <w:r w:rsidR="008D2AD7">
        <w:t> | </w:t>
      </w:r>
      <w:r>
        <w:t>june 2013 – present</w:t>
      </w:r>
    </w:p>
    <w:p w:rsidR="0070664F" w:rsidRDefault="0070664F" w:rsidP="00B15604">
      <w:pPr>
        <w:pStyle w:val="ListBullet"/>
      </w:pPr>
      <w:r>
        <w:t xml:space="preserve">Responsibilities as a research intern include </w:t>
      </w:r>
      <w:proofErr w:type="spellStart"/>
      <w:r w:rsidR="00B15604">
        <w:t>grantsmanship</w:t>
      </w:r>
      <w:proofErr w:type="spellEnd"/>
      <w:r w:rsidR="00B15604">
        <w:t xml:space="preserve"> and grant writing; r</w:t>
      </w:r>
      <w:r>
        <w:t>esponsibilities as a social media intern include developing and maintaining the monthly newsletter, website, intern blog, and overall social media presence.</w:t>
      </w:r>
    </w:p>
    <w:p w:rsidR="0070664F" w:rsidRDefault="0070664F" w:rsidP="0070664F">
      <w:pPr>
        <w:pStyle w:val="SectionHeading"/>
      </w:pPr>
      <w:r>
        <w:t>Volunteer Experience &amp; Causes</w:t>
      </w:r>
    </w:p>
    <w:p w:rsidR="0070664F" w:rsidRPr="0070664F" w:rsidRDefault="0070664F" w:rsidP="0070664F">
      <w:pPr>
        <w:pStyle w:val="Subsection"/>
        <w:spacing w:before="100"/>
      </w:pPr>
      <w:r>
        <w:t>editor | Wikimedia foundation | january 2008 – present</w:t>
      </w:r>
    </w:p>
    <w:p w:rsidR="0070664F" w:rsidRDefault="0070664F" w:rsidP="0070664F">
      <w:pPr>
        <w:pStyle w:val="ListBullet"/>
      </w:pPr>
      <w:r w:rsidRPr="0070664F">
        <w:t>Long-time editor of the English Wikipedia and Wikimedia NYC Intern during the summer of 2011.</w:t>
      </w:r>
    </w:p>
    <w:p w:rsidR="007C7E33" w:rsidRDefault="007C7E33" w:rsidP="007C7E33">
      <w:pPr>
        <w:pStyle w:val="ListBullet"/>
        <w:numPr>
          <w:ilvl w:val="0"/>
          <w:numId w:val="0"/>
        </w:numPr>
        <w:ind w:left="144" w:hanging="144"/>
      </w:pPr>
    </w:p>
    <w:p w:rsidR="007C7E33" w:rsidRPr="0070664F" w:rsidRDefault="007C7E33" w:rsidP="007C7E33">
      <w:pPr>
        <w:pStyle w:val="Subsection"/>
        <w:spacing w:before="100"/>
      </w:pPr>
      <w:r>
        <w:t>event staffer | the pennsylvania state museum | october 2012 – present</w:t>
      </w:r>
    </w:p>
    <w:p w:rsidR="007C7E33" w:rsidRDefault="007C7E33" w:rsidP="007C7E33">
      <w:pPr>
        <w:pStyle w:val="ListBullet"/>
      </w:pPr>
      <w:r w:rsidRPr="007C7E33">
        <w:t>Volunteer staffer for events at The Pennsylvania State Museum. Responsibilities include some activity planning and educating visitors of the museum, often in conjunction with the planetarium.</w:t>
      </w:r>
    </w:p>
    <w:p w:rsidR="0070664F" w:rsidRDefault="0070664F" w:rsidP="0070664F">
      <w:pPr>
        <w:pStyle w:val="ListBullet"/>
        <w:numPr>
          <w:ilvl w:val="0"/>
          <w:numId w:val="0"/>
        </w:numPr>
        <w:ind w:left="144" w:hanging="144"/>
      </w:pPr>
    </w:p>
    <w:p w:rsidR="0070664F" w:rsidRPr="0070664F" w:rsidRDefault="0070664F" w:rsidP="0070664F">
      <w:pPr>
        <w:pStyle w:val="Subsection"/>
        <w:spacing w:before="100"/>
      </w:pPr>
      <w:r>
        <w:t>release manager | Openhatch | june 2013 – present</w:t>
      </w:r>
    </w:p>
    <w:p w:rsidR="0070664F" w:rsidRDefault="0070664F" w:rsidP="002363FC">
      <w:pPr>
        <w:pStyle w:val="ListBullet"/>
      </w:pPr>
      <w:r w:rsidRPr="0070664F">
        <w:t xml:space="preserve">Volunteer </w:t>
      </w:r>
      <w:r>
        <w:t xml:space="preserve">project </w:t>
      </w:r>
      <w:r w:rsidRPr="0070664F">
        <w:t xml:space="preserve">contributor to </w:t>
      </w:r>
      <w:proofErr w:type="spellStart"/>
      <w:r w:rsidRPr="0070664F">
        <w:t>OpenHatch</w:t>
      </w:r>
      <w:proofErr w:type="spellEnd"/>
      <w:r w:rsidRPr="0070664F">
        <w:t>, a non-profit dedicated to matching prospective free software contributors with communities, tools, and education. Currently working on bug tracking and resolution.</w:t>
      </w:r>
    </w:p>
    <w:sectPr w:rsidR="0070664F" w:rsidSect="00801C98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D2A" w:rsidRDefault="00691D2A">
      <w:pPr>
        <w:spacing w:after="0"/>
      </w:pPr>
      <w:r>
        <w:separator/>
      </w:r>
    </w:p>
  </w:endnote>
  <w:endnote w:type="continuationSeparator" w:id="0">
    <w:p w:rsidR="00691D2A" w:rsidRDefault="00691D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C98" w:rsidRDefault="008D2AD7">
    <w:pPr>
      <w:pStyle w:val="Footer"/>
    </w:pPr>
    <w:r>
      <w:t xml:space="preserve">Page </w:t>
    </w:r>
    <w:r w:rsidR="00927AA0">
      <w:fldChar w:fldCharType="begin"/>
    </w:r>
    <w:r>
      <w:instrText xml:space="preserve"> PAGE   \* MERGEFORMAT </w:instrText>
    </w:r>
    <w:r w:rsidR="00927AA0">
      <w:fldChar w:fldCharType="separate"/>
    </w:r>
    <w:r w:rsidR="002363FC">
      <w:rPr>
        <w:noProof/>
      </w:rPr>
      <w:t>2</w:t>
    </w:r>
    <w:r w:rsidR="00927AA0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D2A" w:rsidRDefault="00691D2A">
      <w:pPr>
        <w:spacing w:after="0"/>
      </w:pPr>
      <w:r>
        <w:separator/>
      </w:r>
    </w:p>
  </w:footnote>
  <w:footnote w:type="continuationSeparator" w:id="0">
    <w:p w:rsidR="00691D2A" w:rsidRDefault="00691D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E33"/>
    <w:rsid w:val="00007A19"/>
    <w:rsid w:val="00027C6B"/>
    <w:rsid w:val="000E564C"/>
    <w:rsid w:val="00106DD2"/>
    <w:rsid w:val="002363FC"/>
    <w:rsid w:val="003B13E8"/>
    <w:rsid w:val="00411015"/>
    <w:rsid w:val="00691D2A"/>
    <w:rsid w:val="0070664F"/>
    <w:rsid w:val="007C7E33"/>
    <w:rsid w:val="00800D5D"/>
    <w:rsid w:val="00801C98"/>
    <w:rsid w:val="008D2AD7"/>
    <w:rsid w:val="00927AA0"/>
    <w:rsid w:val="009E5786"/>
    <w:rsid w:val="00B15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801C98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801C98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01C98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801C98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801C98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801C98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801C9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1C98"/>
  </w:style>
  <w:style w:type="paragraph" w:styleId="Footer">
    <w:name w:val="footer"/>
    <w:basedOn w:val="Normal"/>
    <w:link w:val="FooterChar"/>
    <w:uiPriority w:val="99"/>
    <w:unhideWhenUsed/>
    <w:rsid w:val="00801C98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01C98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801C98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801C98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801C98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801C98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801C98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801C98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801C98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801C98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801C98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6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wnloads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1E137844B147078A576DC30D59D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93170-C48F-4497-8549-2B4BD1D40C04}"/>
      </w:docPartPr>
      <w:docPartBody>
        <w:p w:rsidR="00223FA9" w:rsidRDefault="00184C1D">
          <w:pPr>
            <w:pStyle w:val="4C1E137844B147078A576DC30D59DB96"/>
          </w:pPr>
          <w:r>
            <w:t>[Your Name]</w:t>
          </w:r>
        </w:p>
      </w:docPartBody>
    </w:docPart>
    <w:docPart>
      <w:docPartPr>
        <w:name w:val="CC80BC10B53442D8BEEAA76F9E055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C4050-E913-4114-A917-2CEDEF0507C4}"/>
      </w:docPartPr>
      <w:docPartBody>
        <w:p w:rsidR="00223FA9" w:rsidRDefault="00184C1D">
          <w:pPr>
            <w:pStyle w:val="CC80BC10B53442D8BEEAA76F9E05589C"/>
          </w:pPr>
          <w:r>
            <w:t>[Address, City, ST  ZIP Code]</w:t>
          </w:r>
        </w:p>
      </w:docPartBody>
    </w:docPart>
    <w:docPart>
      <w:docPartPr>
        <w:name w:val="7F34A722B232467882B945783F0C1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AE954-857E-41FA-AB5C-B47339282BD4}"/>
      </w:docPartPr>
      <w:docPartBody>
        <w:p w:rsidR="00223FA9" w:rsidRDefault="00184C1D">
          <w:pPr>
            <w:pStyle w:val="7F34A722B232467882B945783F0C157A"/>
          </w:pPr>
          <w:r>
            <w:t>[Telephone]</w:t>
          </w:r>
        </w:p>
      </w:docPartBody>
    </w:docPart>
    <w:docPart>
      <w:docPartPr>
        <w:name w:val="7E204C02512D4F3586624654547B9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7948-3FBE-486D-A93F-58EB1E60BE44}"/>
      </w:docPartPr>
      <w:docPartBody>
        <w:p w:rsidR="00223FA9" w:rsidRDefault="00184C1D">
          <w:pPr>
            <w:pStyle w:val="7E204C02512D4F3586624654547B9925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C58CD"/>
    <w:rsid w:val="00184C1D"/>
    <w:rsid w:val="00223FA9"/>
    <w:rsid w:val="006C58CD"/>
    <w:rsid w:val="00BA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1E137844B147078A576DC30D59DB96">
    <w:name w:val="4C1E137844B147078A576DC30D59DB96"/>
    <w:rsid w:val="00223FA9"/>
  </w:style>
  <w:style w:type="paragraph" w:customStyle="1" w:styleId="CC80BC10B53442D8BEEAA76F9E05589C">
    <w:name w:val="CC80BC10B53442D8BEEAA76F9E05589C"/>
    <w:rsid w:val="00223FA9"/>
  </w:style>
  <w:style w:type="paragraph" w:customStyle="1" w:styleId="7F34A722B232467882B945783F0C157A">
    <w:name w:val="7F34A722B232467882B945783F0C157A"/>
    <w:rsid w:val="00223FA9"/>
  </w:style>
  <w:style w:type="paragraph" w:customStyle="1" w:styleId="7E204C02512D4F3586624654547B9925">
    <w:name w:val="7E204C02512D4F3586624654547B9925"/>
    <w:rsid w:val="00223FA9"/>
  </w:style>
  <w:style w:type="paragraph" w:customStyle="1" w:styleId="40AF42655612404F975743572323CB2A">
    <w:name w:val="40AF42655612404F975743572323CB2A"/>
    <w:rsid w:val="00223FA9"/>
  </w:style>
  <w:style w:type="paragraph" w:customStyle="1" w:styleId="D93D833804534459A551874FB462024E">
    <w:name w:val="D93D833804534459A551874FB462024E"/>
    <w:rsid w:val="00223FA9"/>
  </w:style>
  <w:style w:type="paragraph" w:customStyle="1" w:styleId="C819872955554DB89862A8BC5B6B3F54">
    <w:name w:val="C819872955554DB89862A8BC5B6B3F54"/>
    <w:rsid w:val="00223FA9"/>
  </w:style>
  <w:style w:type="paragraph" w:customStyle="1" w:styleId="FAC0EC81573944B3AC9F26F50A621689">
    <w:name w:val="FAC0EC81573944B3AC9F26F50A621689"/>
    <w:rsid w:val="00223FA9"/>
  </w:style>
  <w:style w:type="paragraph" w:customStyle="1" w:styleId="26538696838F47D6B57D97DF8EAC0B92">
    <w:name w:val="26538696838F47D6B57D97DF8EAC0B92"/>
    <w:rsid w:val="00223FA9"/>
  </w:style>
  <w:style w:type="character" w:styleId="PlaceholderText">
    <w:name w:val="Placeholder Text"/>
    <w:basedOn w:val="DefaultParagraphFont"/>
    <w:uiPriority w:val="99"/>
    <w:semiHidden/>
    <w:rsid w:val="00223FA9"/>
    <w:rPr>
      <w:color w:val="808080"/>
    </w:rPr>
  </w:style>
  <w:style w:type="paragraph" w:customStyle="1" w:styleId="5983EB7EE85F49509E92CBECF26BBF3E">
    <w:name w:val="5983EB7EE85F49509E92CBECF26BBF3E"/>
    <w:rsid w:val="00223FA9"/>
  </w:style>
  <w:style w:type="paragraph" w:customStyle="1" w:styleId="8CFAB1BCFA19437180FDAD9254B26094">
    <w:name w:val="8CFAB1BCFA19437180FDAD9254B26094"/>
    <w:rsid w:val="00223FA9"/>
  </w:style>
  <w:style w:type="paragraph" w:styleId="ListBullet">
    <w:name w:val="List Bullet"/>
    <w:basedOn w:val="Normal"/>
    <w:uiPriority w:val="1"/>
    <w:unhideWhenUsed/>
    <w:qFormat/>
    <w:rsid w:val="00223FA9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913440D649464C1F96C49B38FF328DB2">
    <w:name w:val="913440D649464C1F96C49B38FF328DB2"/>
    <w:rsid w:val="00223FA9"/>
  </w:style>
  <w:style w:type="paragraph" w:customStyle="1" w:styleId="679F1D71773D4B61B11C45BF9E8A5258">
    <w:name w:val="679F1D71773D4B61B11C45BF9E8A5258"/>
    <w:rsid w:val="00223FA9"/>
  </w:style>
  <w:style w:type="paragraph" w:customStyle="1" w:styleId="5C4F5E2E7E6F48F4B322EAF78950724A">
    <w:name w:val="5C4F5E2E7E6F48F4B322EAF78950724A"/>
    <w:rsid w:val="00223FA9"/>
  </w:style>
  <w:style w:type="paragraph" w:customStyle="1" w:styleId="A7DD529F797B4710896FE2FB6F62E9CF">
    <w:name w:val="A7DD529F797B4710896FE2FB6F62E9CF"/>
    <w:rsid w:val="00223FA9"/>
  </w:style>
  <w:style w:type="paragraph" w:customStyle="1" w:styleId="E0328034AF674FA2A3448CF89ECFDC16">
    <w:name w:val="E0328034AF674FA2A3448CF89ECFDC16"/>
    <w:rsid w:val="00223FA9"/>
  </w:style>
  <w:style w:type="paragraph" w:customStyle="1" w:styleId="2A75D5F9C8404DABAF2BC4D7D4821E72">
    <w:name w:val="2A75D5F9C8404DABAF2BC4D7D4821E72"/>
    <w:rsid w:val="00223FA9"/>
  </w:style>
  <w:style w:type="paragraph" w:customStyle="1" w:styleId="3E2F93EB71554A1DA91251BD68BE6240">
    <w:name w:val="3E2F93EB71554A1DA91251BD68BE6240"/>
    <w:rsid w:val="00223FA9"/>
  </w:style>
  <w:style w:type="paragraph" w:customStyle="1" w:styleId="3B1D5C5F3390436B9FFF631DD60F7A26">
    <w:name w:val="3B1D5C5F3390436B9FFF631DD60F7A26"/>
    <w:rsid w:val="006C58CD"/>
  </w:style>
  <w:style w:type="paragraph" w:customStyle="1" w:styleId="9A189EB5F72F4B4582C092C95A85E2D0">
    <w:name w:val="9A189EB5F72F4B4582C092C95A85E2D0"/>
    <w:rsid w:val="006C58CD"/>
  </w:style>
  <w:style w:type="paragraph" w:customStyle="1" w:styleId="4F184738F43740D188AB5D3A51C2A384">
    <w:name w:val="4F184738F43740D188AB5D3A51C2A384"/>
    <w:rsid w:val="006C58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[ADDRESS REDACTED FOR ONLINE]</CompanyAddress>
  <CompanyPhone>[PHONE REDACTED FOR ONLINE]</CompanyPhone>
  <CompanyFax/>
  <CompanyEmail>thurscon@gmail.com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</Template>
  <TotalTime>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Connections Academy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Thurston</dc:creator>
  <cp:lastModifiedBy>student</cp:lastModifiedBy>
  <cp:revision>6</cp:revision>
  <cp:lastPrinted>2013-08-03T22:24:00Z</cp:lastPrinted>
  <dcterms:created xsi:type="dcterms:W3CDTF">2013-08-03T22:19:00Z</dcterms:created>
  <dcterms:modified xsi:type="dcterms:W3CDTF">2013-08-03T23:43:00Z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